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</w:rPr>
      </w:pPr>
      <w:r>
        <w:rPr>
          <w:rFonts w:hint="eastAsia"/>
          <w:sz w:val="48"/>
        </w:rPr>
        <w:t>加油站安全检查记录</w:t>
      </w:r>
    </w:p>
    <w:p>
      <w:pPr>
        <w:jc w:val="center"/>
        <w:rPr>
          <w:sz w:val="48"/>
        </w:rPr>
      </w:pPr>
    </w:p>
    <w:p>
      <w:pPr>
        <w:rPr>
          <w:rFonts w:hint="eastAsia"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被检查单位：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 xml:space="preserve">{{chected_unit}}         </w:t>
      </w:r>
      <w:bookmarkStart w:id="0" w:name="_GoBack"/>
      <w:bookmarkEnd w:id="0"/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{{y}}</w:t>
      </w:r>
      <w:r>
        <w:rPr>
          <w:rFonts w:hint="eastAsia" w:ascii="华文仿宋" w:hAnsi="华文仿宋" w:eastAsia="华文仿宋"/>
          <w:sz w:val="32"/>
          <w:szCs w:val="32"/>
        </w:rPr>
        <w:t>年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{{m}}</w:t>
      </w:r>
      <w:r>
        <w:rPr>
          <w:rFonts w:hint="eastAsia" w:ascii="华文仿宋" w:hAnsi="华文仿宋" w:eastAsia="华文仿宋"/>
          <w:sz w:val="32"/>
          <w:szCs w:val="32"/>
        </w:rPr>
        <w:t>月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{{d}}</w:t>
      </w:r>
      <w:r>
        <w:rPr>
          <w:rFonts w:hint="eastAsia" w:ascii="华文仿宋" w:hAnsi="华文仿宋" w:eastAsia="华文仿宋"/>
          <w:sz w:val="32"/>
          <w:szCs w:val="32"/>
        </w:rPr>
        <w:t>日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5467"/>
        <w:gridCol w:w="21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</w:t>
            </w:r>
          </w:p>
        </w:tc>
        <w:tc>
          <w:tcPr>
            <w:tcW w:w="5467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散装汽油实名登记；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8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{{box0}}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</w:t>
            </w:r>
          </w:p>
        </w:tc>
        <w:tc>
          <w:tcPr>
            <w:tcW w:w="5467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消防设施是否完好无损；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{{box1}}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3</w:t>
            </w:r>
          </w:p>
        </w:tc>
        <w:tc>
          <w:tcPr>
            <w:tcW w:w="5467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视频监控是否正常运转；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{{box2}}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4</w:t>
            </w:r>
          </w:p>
        </w:tc>
        <w:tc>
          <w:tcPr>
            <w:tcW w:w="5467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水、电、气等线路是否安全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{{box3}}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5</w:t>
            </w:r>
          </w:p>
        </w:tc>
        <w:tc>
          <w:tcPr>
            <w:tcW w:w="5467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是否制定消防、反恐应急预案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{{box4}}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6</w:t>
            </w:r>
          </w:p>
        </w:tc>
        <w:tc>
          <w:tcPr>
            <w:tcW w:w="5467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是否定期开展消防、反恐演练（影视资料）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{{box5}}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7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是否定期开展消防、反恐知识技能培训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{{box6}}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是否配备反恐安防器材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{{box7}}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9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岗位工作人员是否进行安全背景审查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4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{{box8}}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10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重点部位是否安装侵入报警装置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4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{{box9}}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5" w:hRule="atLeast"/>
        </w:trPr>
        <w:tc>
          <w:tcPr>
            <w:tcW w:w="878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其他安全隐患</w:t>
            </w:r>
          </w:p>
        </w:tc>
        <w:tc>
          <w:tcPr>
            <w:tcW w:w="7644" w:type="dxa"/>
            <w:gridSpan w:val="2"/>
            <w:vAlign w:val="center"/>
          </w:tcPr>
          <w:p>
            <w:pPr>
              <w:jc w:val="center"/>
              <w:rPr>
                <w:sz w:val="48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{{other_safty_danger}}</w:t>
            </w:r>
          </w:p>
        </w:tc>
      </w:tr>
    </w:tbl>
    <w:p>
      <w:pPr>
        <w:jc w:val="left"/>
        <w:rPr>
          <w:sz w:val="28"/>
        </w:rPr>
      </w:pPr>
      <w:r>
        <w:rPr>
          <w:rFonts w:hint="eastAsia"/>
          <w:sz w:val="28"/>
        </w:rPr>
        <w:t>被检查单位负责人签名：</w:t>
      </w:r>
      <w:r>
        <w:rPr>
          <w:sz w:val="28"/>
        </w:rPr>
        <w:t xml:space="preserve">                 </w:t>
      </w:r>
      <w:r>
        <w:rPr>
          <w:rFonts w:hint="eastAsia"/>
          <w:sz w:val="28"/>
        </w:rPr>
        <w:t>检查人员签名：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WI1MGVhNWU1Mzk0MDhhZTQyYjY5MTVlZWJiMTMzYjMifQ=="/>
  </w:docVars>
  <w:rsids>
    <w:rsidRoot w:val="0038517F"/>
    <w:rsid w:val="00012DF7"/>
    <w:rsid w:val="00045CD0"/>
    <w:rsid w:val="0004681D"/>
    <w:rsid w:val="000F0CB1"/>
    <w:rsid w:val="000F317C"/>
    <w:rsid w:val="00192689"/>
    <w:rsid w:val="001B55CC"/>
    <w:rsid w:val="001C00E5"/>
    <w:rsid w:val="00231357"/>
    <w:rsid w:val="002C03D5"/>
    <w:rsid w:val="0037004A"/>
    <w:rsid w:val="0038517F"/>
    <w:rsid w:val="003E57AA"/>
    <w:rsid w:val="00441BAF"/>
    <w:rsid w:val="004B2B26"/>
    <w:rsid w:val="005331B1"/>
    <w:rsid w:val="006A64FB"/>
    <w:rsid w:val="00700FA1"/>
    <w:rsid w:val="00711C63"/>
    <w:rsid w:val="0071611A"/>
    <w:rsid w:val="007A6ABE"/>
    <w:rsid w:val="008456FC"/>
    <w:rsid w:val="00991FF8"/>
    <w:rsid w:val="00A64C54"/>
    <w:rsid w:val="00B377E8"/>
    <w:rsid w:val="00B71920"/>
    <w:rsid w:val="00B93329"/>
    <w:rsid w:val="00BE398E"/>
    <w:rsid w:val="00C74473"/>
    <w:rsid w:val="00C80264"/>
    <w:rsid w:val="00CB4336"/>
    <w:rsid w:val="00DC4609"/>
    <w:rsid w:val="00DF2675"/>
    <w:rsid w:val="00E30030"/>
    <w:rsid w:val="00E76BDD"/>
    <w:rsid w:val="00ED7601"/>
    <w:rsid w:val="111D5E14"/>
    <w:rsid w:val="132D60B6"/>
    <w:rsid w:val="151B08BC"/>
    <w:rsid w:val="2CAD5E46"/>
    <w:rsid w:val="379F6CD3"/>
    <w:rsid w:val="40387CC5"/>
    <w:rsid w:val="414B3721"/>
    <w:rsid w:val="42973E98"/>
    <w:rsid w:val="44112D07"/>
    <w:rsid w:val="44D3620E"/>
    <w:rsid w:val="608B6E0E"/>
    <w:rsid w:val="689C4889"/>
    <w:rsid w:val="6DE12C85"/>
    <w:rsid w:val="769B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Footer Char"/>
    <w:basedOn w:val="7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10">
    <w:name w:val="Balloon Text Char"/>
    <w:basedOn w:val="7"/>
    <w:link w:val="2"/>
    <w:semiHidden/>
    <w:qFormat/>
    <w:locked/>
    <w:uiPriority w:val="99"/>
    <w:rPr>
      <w:rFonts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199</Words>
  <Characters>318</Characters>
  <Lines>0</Lines>
  <Paragraphs>0</Paragraphs>
  <TotalTime>2</TotalTime>
  <ScaleCrop>false</ScaleCrop>
  <LinksUpToDate>false</LinksUpToDate>
  <CharactersWithSpaces>344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2022-08-10T02:52:00Z</dcterms:created>
  <dc:creator>PC</dc:creator>
  <cp:lastModifiedBy>东阳马生</cp:lastModifiedBy>
  <cp:lastPrinted>2023-04-24T02:10:00Z</cp:lastPrinted>
  <dcterms:modified xsi:type="dcterms:W3CDTF">2023-07-21T07:27:30Z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6EEC07FBAC0A43B08A8F3DC0E18DBD51_12</vt:lpwstr>
  </property>
</Properties>
</file>