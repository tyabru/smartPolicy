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商场、超市检查记录</w:t>
      </w:r>
    </w:p>
    <w:p>
      <w:pPr>
        <w:jc w:val="center"/>
        <w:rPr>
          <w:sz w:val="48"/>
        </w:rPr>
      </w:pP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消防设施是否正常完好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水、电、器是否存在安全隐患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spacing w:line="40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是否制定消防、反恐应急预案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是否定期开展消防、反恐演练（影视资料</w:t>
            </w: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是否定期开展消防、反恐知识技能培训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岗位工作人员是否进行安全背景审查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是否按规定留存视频影像资料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ascii="仿宋" w:hAnsi="仿宋" w:eastAsia="仿宋"/>
                <w:sz w:val="22"/>
                <w:szCs w:val="24"/>
              </w:rPr>
              <w:t>8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是否购置反恐安防器材</w:t>
            </w:r>
            <w:bookmarkStart w:id="0" w:name="_GoBack"/>
            <w:bookmarkEnd w:id="0"/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4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被检查单位负责人签名：</w:t>
      </w:r>
      <w:r>
        <w:rPr>
          <w:sz w:val="28"/>
        </w:rPr>
        <w:t xml:space="preserve">     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38517F"/>
    <w:rsid w:val="00021657"/>
    <w:rsid w:val="0004681D"/>
    <w:rsid w:val="00046D0B"/>
    <w:rsid w:val="000B6EF8"/>
    <w:rsid w:val="000B7120"/>
    <w:rsid w:val="000F0CB1"/>
    <w:rsid w:val="00113C7B"/>
    <w:rsid w:val="00150E41"/>
    <w:rsid w:val="001B55CC"/>
    <w:rsid w:val="002B747B"/>
    <w:rsid w:val="002E2470"/>
    <w:rsid w:val="00327149"/>
    <w:rsid w:val="0037004A"/>
    <w:rsid w:val="0038517F"/>
    <w:rsid w:val="003B110C"/>
    <w:rsid w:val="003E3007"/>
    <w:rsid w:val="004829CA"/>
    <w:rsid w:val="00507B5E"/>
    <w:rsid w:val="005331B1"/>
    <w:rsid w:val="00696B9D"/>
    <w:rsid w:val="006C4E6B"/>
    <w:rsid w:val="006E22CC"/>
    <w:rsid w:val="00700FA1"/>
    <w:rsid w:val="00711C63"/>
    <w:rsid w:val="00715F72"/>
    <w:rsid w:val="007A6ABE"/>
    <w:rsid w:val="008456FC"/>
    <w:rsid w:val="00864EFD"/>
    <w:rsid w:val="00897B02"/>
    <w:rsid w:val="00A03DB6"/>
    <w:rsid w:val="00A45977"/>
    <w:rsid w:val="00A64C54"/>
    <w:rsid w:val="00B377E8"/>
    <w:rsid w:val="00B93329"/>
    <w:rsid w:val="00BE398E"/>
    <w:rsid w:val="00C74473"/>
    <w:rsid w:val="00CB4336"/>
    <w:rsid w:val="00DC4609"/>
    <w:rsid w:val="00E30030"/>
    <w:rsid w:val="00E50438"/>
    <w:rsid w:val="00ED7601"/>
    <w:rsid w:val="00F02FE6"/>
    <w:rsid w:val="00F43FCF"/>
    <w:rsid w:val="00FE4760"/>
    <w:rsid w:val="05DE40B7"/>
    <w:rsid w:val="0869448C"/>
    <w:rsid w:val="15BF393E"/>
    <w:rsid w:val="17EB6C6C"/>
    <w:rsid w:val="1901426D"/>
    <w:rsid w:val="1C7B4336"/>
    <w:rsid w:val="22C904FC"/>
    <w:rsid w:val="25AC62EA"/>
    <w:rsid w:val="2D766B80"/>
    <w:rsid w:val="30142680"/>
    <w:rsid w:val="3A2636DC"/>
    <w:rsid w:val="3E950E30"/>
    <w:rsid w:val="46B502C1"/>
    <w:rsid w:val="47392CA0"/>
    <w:rsid w:val="47BC567F"/>
    <w:rsid w:val="4F776D20"/>
    <w:rsid w:val="566B274A"/>
    <w:rsid w:val="58D26AB1"/>
    <w:rsid w:val="59554FEC"/>
    <w:rsid w:val="5D513B0D"/>
    <w:rsid w:val="5FBB029F"/>
    <w:rsid w:val="6739419F"/>
    <w:rsid w:val="6C6972D4"/>
    <w:rsid w:val="70ED2282"/>
    <w:rsid w:val="71453E6C"/>
    <w:rsid w:val="757530A7"/>
    <w:rsid w:val="7DC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7"/>
    <w:link w:val="2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174</Words>
  <Characters>278</Characters>
  <Lines>0</Lines>
  <Paragraphs>0</Paragraphs>
  <TotalTime>0</TotalTime>
  <ScaleCrop>false</ScaleCrop>
  <LinksUpToDate>false</LinksUpToDate>
  <CharactersWithSpaces>304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2022-08-10T03:11:00Z</dcterms:created>
  <dc:creator>PC</dc:creator>
  <cp:lastModifiedBy>东阳马生</cp:lastModifiedBy>
  <cp:lastPrinted>2023-04-26T07:15:00Z</cp:lastPrinted>
  <dcterms:modified xsi:type="dcterms:W3CDTF">2023-07-17T05:20:12Z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468D09DA81F14FE1BCA04C38C488D93B_12</vt:lpwstr>
  </property>
</Properties>
</file>