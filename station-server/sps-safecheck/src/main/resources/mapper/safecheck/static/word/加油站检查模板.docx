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  <w:r>
        <w:rPr>
          <w:rFonts w:hint="eastAsia"/>
          <w:sz w:val="48"/>
        </w:rPr>
        <w:t>加油站安全检查记录</w:t>
      </w:r>
    </w:p>
    <w:p>
      <w:pPr>
        <w:jc w:val="center"/>
        <w:rPr>
          <w:sz w:val="48"/>
        </w:rPr>
      </w:pPr>
    </w:p>
    <w:p>
      <w:pPr>
        <w:rPr>
          <w:rFonts w:hint="eastAsia" w:ascii="华文仿宋" w:hAnsi="华文仿宋" w:eastAsia="华文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{{chected_unit}}         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5467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散装汽油实名登记；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消防设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</w:rPr>
              <w:t>施是否完好无损；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视频监控是否正常运转；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水、电、气等线路是否安全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5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是否制定消防、反恐应急预案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6</w:t>
            </w:r>
          </w:p>
        </w:tc>
        <w:tc>
          <w:tcPr>
            <w:tcW w:w="5467" w:type="dxa"/>
            <w:vAlign w:val="center"/>
          </w:tcPr>
          <w:p>
            <w:pPr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是否定期开展消防、反恐演练（影视资料）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7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是否定期开展消防、反恐知识技能培训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8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是否配备反恐安防器材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9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岗位工作人员是否进行安全背景审查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10</w:t>
            </w:r>
          </w:p>
        </w:tc>
        <w:tc>
          <w:tcPr>
            <w:tcW w:w="5467" w:type="dxa"/>
            <w:vAlign w:val="center"/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重点部位是否安装侵入报警装置</w:t>
            </w:r>
          </w:p>
        </w:tc>
        <w:tc>
          <w:tcPr>
            <w:tcW w:w="21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4"/>
              </w:rPr>
            </w:pPr>
            <w:r>
              <w:rPr>
                <w:rFonts w:hint="eastAsia" w:ascii="仿宋" w:hAnsi="仿宋" w:eastAsia="仿宋"/>
                <w:sz w:val="28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878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其他安全隐患</w:t>
            </w:r>
          </w:p>
        </w:tc>
        <w:tc>
          <w:tcPr>
            <w:tcW w:w="7644" w:type="dxa"/>
            <w:gridSpan w:val="2"/>
            <w:vAlign w:val="center"/>
          </w:tcPr>
          <w:p>
            <w:pPr>
              <w:jc w:val="center"/>
              <w:rPr>
                <w:sz w:val="48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sz w:val="28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WI1MGVhNWU1Mzk0MDhhZTQyYjY5MTVlZWJiMTMzYjMifQ=="/>
  </w:docVars>
  <w:rsids>
    <w:rsidRoot w:val="0038517F"/>
    <w:rsid w:val="00012DF7"/>
    <w:rsid w:val="00045CD0"/>
    <w:rsid w:val="0004681D"/>
    <w:rsid w:val="000F0CB1"/>
    <w:rsid w:val="000F317C"/>
    <w:rsid w:val="00192689"/>
    <w:rsid w:val="001B55CC"/>
    <w:rsid w:val="001C00E5"/>
    <w:rsid w:val="00231357"/>
    <w:rsid w:val="002C03D5"/>
    <w:rsid w:val="0037004A"/>
    <w:rsid w:val="0038517F"/>
    <w:rsid w:val="003E57AA"/>
    <w:rsid w:val="00441BAF"/>
    <w:rsid w:val="004B2B26"/>
    <w:rsid w:val="005331B1"/>
    <w:rsid w:val="006A64FB"/>
    <w:rsid w:val="00700FA1"/>
    <w:rsid w:val="00711C63"/>
    <w:rsid w:val="0071611A"/>
    <w:rsid w:val="007A6ABE"/>
    <w:rsid w:val="008456FC"/>
    <w:rsid w:val="00991FF8"/>
    <w:rsid w:val="00A64C54"/>
    <w:rsid w:val="00B377E8"/>
    <w:rsid w:val="00B71920"/>
    <w:rsid w:val="00B93329"/>
    <w:rsid w:val="00BE398E"/>
    <w:rsid w:val="00C74473"/>
    <w:rsid w:val="00C80264"/>
    <w:rsid w:val="00CB4336"/>
    <w:rsid w:val="00DC4609"/>
    <w:rsid w:val="00DF2675"/>
    <w:rsid w:val="00E30030"/>
    <w:rsid w:val="00E76BDD"/>
    <w:rsid w:val="00ED7601"/>
    <w:rsid w:val="111D5E14"/>
    <w:rsid w:val="132D60B6"/>
    <w:rsid w:val="151B08BC"/>
    <w:rsid w:val="2CAD5E46"/>
    <w:rsid w:val="379F6CD3"/>
    <w:rsid w:val="40387CC5"/>
    <w:rsid w:val="414B3721"/>
    <w:rsid w:val="42973E98"/>
    <w:rsid w:val="44112D07"/>
    <w:rsid w:val="44D3620E"/>
    <w:rsid w:val="689C4889"/>
    <w:rsid w:val="6DE12C85"/>
    <w:rsid w:val="769B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7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Balloon Text Char"/>
    <w:basedOn w:val="7"/>
    <w:link w:val="2"/>
    <w:semiHidden/>
    <w:qFormat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2</Pages>
  <Words>199</Words>
  <Characters>318</Characters>
  <Lines>0</Lines>
  <Paragraphs>0</Paragraphs>
  <TotalTime>2</TotalTime>
  <ScaleCrop>false</ScaleCrop>
  <LinksUpToDate>false</LinksUpToDate>
  <CharactersWithSpaces>344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2022-08-10T02:52:00Z</dcterms:created>
  <dc:creator>PC</dc:creator>
  <cp:lastModifiedBy>东阳马生</cp:lastModifiedBy>
  <cp:lastPrinted>2023-04-24T02:10:00Z</cp:lastPrinted>
  <dcterms:modified xsi:type="dcterms:W3CDTF">2023-07-17T05:13:15Z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6EEC07FBAC0A43B08A8F3DC0E18DBD51_12</vt:lpwstr>
  </property>
</Properties>
</file>