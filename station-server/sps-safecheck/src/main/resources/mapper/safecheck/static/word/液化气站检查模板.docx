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</w:rPr>
      </w:pPr>
      <w:r>
        <w:rPr>
          <w:rFonts w:hint="eastAsia"/>
          <w:sz w:val="48"/>
        </w:rPr>
        <w:t>液化气站安全检查记录</w:t>
      </w:r>
    </w:p>
    <w:p>
      <w:pPr>
        <w:jc w:val="center"/>
        <w:rPr>
          <w:sz w:val="48"/>
        </w:rPr>
      </w:pPr>
    </w:p>
    <w:p>
      <w:pPr>
        <w:rPr>
          <w:rFonts w:hint="eastAsia"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被检查单位：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{{chected_unit}}         {{y}}</w:t>
      </w:r>
      <w:r>
        <w:rPr>
          <w:rFonts w:hint="eastAsia" w:ascii="华文仿宋" w:hAnsi="华文仿宋" w:eastAsia="华文仿宋"/>
          <w:sz w:val="32"/>
          <w:szCs w:val="32"/>
        </w:rPr>
        <w:t>年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{{m}}</w:t>
      </w:r>
      <w:r>
        <w:rPr>
          <w:rFonts w:hint="eastAsia" w:ascii="华文仿宋" w:hAnsi="华文仿宋" w:eastAsia="华文仿宋"/>
          <w:sz w:val="32"/>
          <w:szCs w:val="32"/>
        </w:rPr>
        <w:t>月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{{d}}</w:t>
      </w:r>
      <w:r>
        <w:rPr>
          <w:rFonts w:hint="eastAsia" w:ascii="华文仿宋" w:hAnsi="华文仿宋" w:eastAsia="华文仿宋"/>
          <w:sz w:val="32"/>
          <w:szCs w:val="32"/>
        </w:rPr>
        <w:t>日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5467"/>
        <w:gridCol w:w="21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5467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消防设施是否完好无损；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{{box0}}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</w:t>
            </w:r>
          </w:p>
        </w:tc>
        <w:tc>
          <w:tcPr>
            <w:tcW w:w="5467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视频监控是否正常运转；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{{box1}}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</w:t>
            </w:r>
          </w:p>
        </w:tc>
        <w:tc>
          <w:tcPr>
            <w:tcW w:w="5467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水、电、气等线路是否安全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{{box2}}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4</w:t>
            </w:r>
          </w:p>
        </w:tc>
        <w:tc>
          <w:tcPr>
            <w:tcW w:w="5467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是否制定消防、反恐应急预案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{{box3}}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5</w:t>
            </w:r>
          </w:p>
        </w:tc>
        <w:tc>
          <w:tcPr>
            <w:tcW w:w="5467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是否定期开展消防、反恐演练（影视资料）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{{box4}}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6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是否定期开展消防、反恐知识技能培训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{{box5}}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7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是否配备反恐安防器材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{{box6}}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岗位工作人员是否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8"/>
                <w:szCs w:val="28"/>
              </w:rPr>
              <w:t>进行安全背景审查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4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{{box7}}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9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重点部位是否安装侵入报警装置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4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{{box8}}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9" w:hRule="atLeast"/>
        </w:trPr>
        <w:tc>
          <w:tcPr>
            <w:tcW w:w="878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其他安全隐患</w:t>
            </w:r>
          </w:p>
        </w:tc>
        <w:tc>
          <w:tcPr>
            <w:tcW w:w="7644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8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{{other_safty_danger}}</w:t>
            </w:r>
          </w:p>
        </w:tc>
      </w:tr>
    </w:tbl>
    <w:p>
      <w:pPr>
        <w:jc w:val="left"/>
        <w:rPr>
          <w:sz w:val="28"/>
        </w:rPr>
      </w:pPr>
      <w:r>
        <w:rPr>
          <w:rFonts w:hint="eastAsia"/>
          <w:sz w:val="28"/>
        </w:rPr>
        <w:t>被检查单位负责人签名：</w:t>
      </w:r>
      <w:r>
        <w:rPr>
          <w:sz w:val="28"/>
        </w:rPr>
        <w:t xml:space="preserve">                 </w:t>
      </w:r>
      <w:r>
        <w:rPr>
          <w:rFonts w:hint="eastAsia"/>
          <w:sz w:val="28"/>
        </w:rPr>
        <w:t>检查人员签名：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WI1MGVhNWU1Mzk0MDhhZTQyYjY5MTVlZWJiMTMzYjMifQ=="/>
  </w:docVars>
  <w:rsids>
    <w:rsidRoot w:val="0038517F"/>
    <w:rsid w:val="0004681D"/>
    <w:rsid w:val="00070123"/>
    <w:rsid w:val="000B747C"/>
    <w:rsid w:val="000F0CB1"/>
    <w:rsid w:val="00192689"/>
    <w:rsid w:val="001B55CC"/>
    <w:rsid w:val="001D1B05"/>
    <w:rsid w:val="00231357"/>
    <w:rsid w:val="0037004A"/>
    <w:rsid w:val="0038517F"/>
    <w:rsid w:val="005331B1"/>
    <w:rsid w:val="00587768"/>
    <w:rsid w:val="005A04B7"/>
    <w:rsid w:val="005A6A75"/>
    <w:rsid w:val="006E3FB0"/>
    <w:rsid w:val="00700FA1"/>
    <w:rsid w:val="00711C63"/>
    <w:rsid w:val="0071611A"/>
    <w:rsid w:val="007A6ABE"/>
    <w:rsid w:val="00802C39"/>
    <w:rsid w:val="00816B7E"/>
    <w:rsid w:val="008456FC"/>
    <w:rsid w:val="00A64C54"/>
    <w:rsid w:val="00A73072"/>
    <w:rsid w:val="00B377E8"/>
    <w:rsid w:val="00B6658C"/>
    <w:rsid w:val="00B93329"/>
    <w:rsid w:val="00BC2E51"/>
    <w:rsid w:val="00BE398E"/>
    <w:rsid w:val="00C74473"/>
    <w:rsid w:val="00CB4336"/>
    <w:rsid w:val="00DC4609"/>
    <w:rsid w:val="00DF2675"/>
    <w:rsid w:val="00E30030"/>
    <w:rsid w:val="00ED7601"/>
    <w:rsid w:val="06620BC5"/>
    <w:rsid w:val="0FFC7D42"/>
    <w:rsid w:val="1BFA5114"/>
    <w:rsid w:val="2ADC0696"/>
    <w:rsid w:val="2AFA27F2"/>
    <w:rsid w:val="59685BCA"/>
    <w:rsid w:val="67D1209F"/>
    <w:rsid w:val="67F56318"/>
    <w:rsid w:val="7FC8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7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9">
    <w:name w:val="Footer Char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Balloon Text Char"/>
    <w:basedOn w:val="7"/>
    <w:link w:val="2"/>
    <w:semiHidden/>
    <w:qFormat/>
    <w:locked/>
    <w:uiPriority w:val="99"/>
    <w:rPr>
      <w:rFonts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2</Pages>
  <Words>189</Words>
  <Characters>300</Characters>
  <Lines>0</Lines>
  <Paragraphs>0</Paragraphs>
  <TotalTime>1</TotalTime>
  <ScaleCrop>false</ScaleCrop>
  <LinksUpToDate>false</LinksUpToDate>
  <CharactersWithSpaces>326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2022-10-14T00:46:00Z</dcterms:created>
  <dc:creator>PC</dc:creator>
  <cp:lastModifiedBy>东阳马生</cp:lastModifiedBy>
  <cp:lastPrinted>2023-05-08T06:25:00Z</cp:lastPrinted>
  <dcterms:modified xsi:type="dcterms:W3CDTF">2023-07-17T05:25:18Z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C2A18B7C779443A0B31315DEA02B751C_12</vt:lpwstr>
  </property>
</Properties>
</file>