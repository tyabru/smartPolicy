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</w:rPr>
      </w:pPr>
      <w:r>
        <w:rPr>
          <w:rFonts w:hint="eastAsia"/>
          <w:sz w:val="48"/>
        </w:rPr>
        <w:t>娱乐场所安全检查记录</w:t>
      </w:r>
    </w:p>
    <w:p>
      <w:pPr>
        <w:rPr>
          <w:rFonts w:hint="eastAsia"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被检查单位：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{{chected_unit}}         {{y}}</w:t>
      </w:r>
      <w:r>
        <w:rPr>
          <w:rFonts w:hint="eastAsia" w:ascii="华文仿宋" w:hAnsi="华文仿宋" w:eastAsia="华文仿宋"/>
          <w:sz w:val="32"/>
          <w:szCs w:val="32"/>
        </w:rPr>
        <w:t>年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{{m}}</w:t>
      </w:r>
      <w:r>
        <w:rPr>
          <w:rFonts w:hint="eastAsia" w:ascii="华文仿宋" w:hAnsi="华文仿宋" w:eastAsia="华文仿宋"/>
          <w:sz w:val="32"/>
          <w:szCs w:val="32"/>
        </w:rPr>
        <w:t>月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{{d}}</w:t>
      </w:r>
      <w:r>
        <w:rPr>
          <w:rFonts w:hint="eastAsia" w:ascii="华文仿宋" w:hAnsi="华文仿宋" w:eastAsia="华文仿宋"/>
          <w:sz w:val="32"/>
          <w:szCs w:val="32"/>
        </w:rPr>
        <w:t>日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5467"/>
        <w:gridCol w:w="21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5467" w:type="dxa"/>
            <w:vAlign w:val="center"/>
          </w:tcPr>
          <w:p>
            <w:pPr>
              <w:spacing w:line="40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是否按规定留存视频影像资料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8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{{box0}}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</w:t>
            </w:r>
          </w:p>
        </w:tc>
        <w:tc>
          <w:tcPr>
            <w:tcW w:w="5467" w:type="dxa"/>
            <w:vAlign w:val="center"/>
          </w:tcPr>
          <w:p>
            <w:pPr>
              <w:spacing w:line="40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消防设施是否正常完好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{{box1}}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</w:t>
            </w:r>
          </w:p>
        </w:tc>
        <w:tc>
          <w:tcPr>
            <w:tcW w:w="5467" w:type="dxa"/>
            <w:vAlign w:val="center"/>
          </w:tcPr>
          <w:p>
            <w:pPr>
              <w:spacing w:line="40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是否取得特种行业许可证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{{box2}}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4</w:t>
            </w:r>
          </w:p>
        </w:tc>
        <w:tc>
          <w:tcPr>
            <w:tcW w:w="5467" w:type="dxa"/>
            <w:vAlign w:val="center"/>
          </w:tcPr>
          <w:p>
            <w:pPr>
              <w:spacing w:line="40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是否配备专职保安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{{box3}}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5</w:t>
            </w:r>
          </w:p>
        </w:tc>
        <w:tc>
          <w:tcPr>
            <w:tcW w:w="5467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是否张贴三禁标志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{{box4}}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6</w:t>
            </w:r>
          </w:p>
        </w:tc>
        <w:tc>
          <w:tcPr>
            <w:tcW w:w="5467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三本台账是否齐全并按规填写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{{box5}}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7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是否按规定实时如实将从业人员、营业日志、安全巡查传输公安系统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{{box6}}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包厢、包间门窗是否按要求设置</w:t>
            </w:r>
            <w:r>
              <w:rPr>
                <w:rFonts w:ascii="仿宋" w:hAnsi="仿宋" w:eastAsia="仿宋"/>
                <w:sz w:val="28"/>
                <w:szCs w:val="28"/>
              </w:rPr>
              <w:t>0.4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米</w:t>
            </w:r>
            <w:r>
              <w:rPr>
                <w:rFonts w:ascii="仿宋" w:hAnsi="仿宋" w:eastAsia="仿宋"/>
                <w:sz w:val="28"/>
                <w:szCs w:val="28"/>
              </w:rPr>
              <w:t>*0.2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米透明玻璃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{{box7}}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9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营业大厅、包厢、包间内是否设置可调式亮度照明灯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4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{{box8}}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10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是否设置安检门、安检设备等。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4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{{box9}}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0" w:hRule="atLeast"/>
        </w:trPr>
        <w:tc>
          <w:tcPr>
            <w:tcW w:w="878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其他安全隐患</w:t>
            </w:r>
          </w:p>
        </w:tc>
        <w:tc>
          <w:tcPr>
            <w:tcW w:w="7644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4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{{other_safty_danger}}</w:t>
            </w:r>
          </w:p>
        </w:tc>
      </w:tr>
    </w:tbl>
    <w:p>
      <w:pPr>
        <w:jc w:val="left"/>
        <w:rPr>
          <w:sz w:val="28"/>
        </w:rPr>
      </w:pPr>
      <w:r>
        <w:rPr>
          <w:rFonts w:hint="eastAsia"/>
          <w:sz w:val="28"/>
        </w:rPr>
        <w:t>被检查单位负责人签名</w:t>
      </w:r>
      <w:bookmarkStart w:id="0" w:name="_GoBack"/>
      <w:bookmarkEnd w:id="0"/>
      <w:r>
        <w:rPr>
          <w:rFonts w:hint="eastAsia"/>
          <w:sz w:val="28"/>
        </w:rPr>
        <w:t>：</w:t>
      </w:r>
      <w:r>
        <w:rPr>
          <w:sz w:val="28"/>
        </w:rPr>
        <w:t xml:space="preserve">                 </w:t>
      </w:r>
      <w:r>
        <w:rPr>
          <w:rFonts w:hint="eastAsia"/>
          <w:sz w:val="28"/>
        </w:rPr>
        <w:t>检查人员签名：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WI1MGVhNWU1Mzk0MDhhZTQyYjY5MTVlZWJiMTMzYjMifQ=="/>
  </w:docVars>
  <w:rsids>
    <w:rsidRoot w:val="0038517F"/>
    <w:rsid w:val="00010BAE"/>
    <w:rsid w:val="00035CFD"/>
    <w:rsid w:val="0004681D"/>
    <w:rsid w:val="00046D6E"/>
    <w:rsid w:val="00095B0F"/>
    <w:rsid w:val="000B6030"/>
    <w:rsid w:val="000F0CB1"/>
    <w:rsid w:val="0012520A"/>
    <w:rsid w:val="00192689"/>
    <w:rsid w:val="001A19EB"/>
    <w:rsid w:val="001B55CC"/>
    <w:rsid w:val="001C052E"/>
    <w:rsid w:val="00231357"/>
    <w:rsid w:val="00321B72"/>
    <w:rsid w:val="0037004A"/>
    <w:rsid w:val="0038517F"/>
    <w:rsid w:val="003A09EC"/>
    <w:rsid w:val="003B27AA"/>
    <w:rsid w:val="003E27DB"/>
    <w:rsid w:val="00524539"/>
    <w:rsid w:val="005331B1"/>
    <w:rsid w:val="00557EFF"/>
    <w:rsid w:val="00633B3C"/>
    <w:rsid w:val="0067118C"/>
    <w:rsid w:val="006974CE"/>
    <w:rsid w:val="00700FA1"/>
    <w:rsid w:val="00711C63"/>
    <w:rsid w:val="0071611A"/>
    <w:rsid w:val="0073241E"/>
    <w:rsid w:val="00773DAA"/>
    <w:rsid w:val="007A6ABE"/>
    <w:rsid w:val="007F6EF8"/>
    <w:rsid w:val="00826A1C"/>
    <w:rsid w:val="008456FC"/>
    <w:rsid w:val="00856936"/>
    <w:rsid w:val="00872ECC"/>
    <w:rsid w:val="0091206C"/>
    <w:rsid w:val="00950B7D"/>
    <w:rsid w:val="009514F8"/>
    <w:rsid w:val="00970F92"/>
    <w:rsid w:val="00A10B38"/>
    <w:rsid w:val="00A64C54"/>
    <w:rsid w:val="00B24D33"/>
    <w:rsid w:val="00B377E8"/>
    <w:rsid w:val="00B72C79"/>
    <w:rsid w:val="00B93329"/>
    <w:rsid w:val="00BD308C"/>
    <w:rsid w:val="00BE398E"/>
    <w:rsid w:val="00C71C0C"/>
    <w:rsid w:val="00C74473"/>
    <w:rsid w:val="00CB4336"/>
    <w:rsid w:val="00DA6C82"/>
    <w:rsid w:val="00DC4609"/>
    <w:rsid w:val="00DD20E4"/>
    <w:rsid w:val="00E30030"/>
    <w:rsid w:val="00E302A6"/>
    <w:rsid w:val="00E610BF"/>
    <w:rsid w:val="00EA12CE"/>
    <w:rsid w:val="00EA7B90"/>
    <w:rsid w:val="00ED7601"/>
    <w:rsid w:val="00F0434C"/>
    <w:rsid w:val="00F50D22"/>
    <w:rsid w:val="00F743B4"/>
    <w:rsid w:val="00FA1941"/>
    <w:rsid w:val="030671D3"/>
    <w:rsid w:val="04AE367F"/>
    <w:rsid w:val="073F09B1"/>
    <w:rsid w:val="07B45450"/>
    <w:rsid w:val="09457786"/>
    <w:rsid w:val="0C590374"/>
    <w:rsid w:val="18956BD8"/>
    <w:rsid w:val="3AA82343"/>
    <w:rsid w:val="3B585B17"/>
    <w:rsid w:val="3B716BD9"/>
    <w:rsid w:val="4D317F76"/>
    <w:rsid w:val="642C32C6"/>
    <w:rsid w:val="6931512E"/>
    <w:rsid w:val="69810462"/>
    <w:rsid w:val="73214C6F"/>
    <w:rsid w:val="77400C32"/>
    <w:rsid w:val="7A28432B"/>
    <w:rsid w:val="7D99109C"/>
    <w:rsid w:val="7DF12C86"/>
    <w:rsid w:val="7ED0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Footer Char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Balloon Text Char"/>
    <w:basedOn w:val="7"/>
    <w:link w:val="2"/>
    <w:semiHidden/>
    <w:qFormat/>
    <w:locked/>
    <w:uiPriority w:val="99"/>
    <w:rPr>
      <w:rFonts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220</Words>
  <Characters>344</Characters>
  <Lines>0</Lines>
  <Paragraphs>0</Paragraphs>
  <TotalTime>0</TotalTime>
  <ScaleCrop>false</ScaleCrop>
  <LinksUpToDate>false</LinksUpToDate>
  <CharactersWithSpaces>370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2022-08-10T02:58:00Z</dcterms:created>
  <dc:creator>PC</dc:creator>
  <cp:lastModifiedBy>东阳马生</cp:lastModifiedBy>
  <cp:lastPrinted>2023-04-25T01:12:00Z</cp:lastPrinted>
  <dcterms:modified xsi:type="dcterms:W3CDTF">2023-07-17T05:27:27Z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7EAF44CED9B44D04878982A572F116D0_12</vt:lpwstr>
  </property>
</Properties>
</file>